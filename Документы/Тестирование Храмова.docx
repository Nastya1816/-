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ac"/>
      </w:pPr>
      <w:r w:rsidRPr="008B5277">
        <w:rPr>
          <w:noProof/>
          <w:lang w:eastAsia="ru-RU"/>
        </w:rPr>
        <w:drawing>
          <wp:inline distT="0" distB="0" distL="0" distR="0" wp14:anchorId="1F9CF8D2" wp14:editId="64024DBA">
            <wp:extent cx="3657600" cy="5486400"/>
            <wp:effectExtent l="0" t="0" r="0" b="0"/>
            <wp:docPr id="22" name="Рисунок 1" descr="Ярко-синее озеро, окруженное белым льдом на темной г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C50F0" w:rsidP="00C6554A">
      <w:pPr>
        <w:pStyle w:val="a6"/>
      </w:pPr>
      <w:r>
        <w:t>Отчет по тестированию</w:t>
      </w:r>
    </w:p>
    <w:p w:rsidR="00C6554A" w:rsidRPr="00D5413C" w:rsidRDefault="00BC50F0" w:rsidP="00C6554A">
      <w:pPr>
        <w:pStyle w:val="a8"/>
      </w:pPr>
      <w:r>
        <w:t>«</w:t>
      </w:r>
      <w:r w:rsidR="00C0766B">
        <w:t>Книжный магазин</w:t>
      </w:r>
      <w:r>
        <w:t>»</w:t>
      </w:r>
    </w:p>
    <w:p w:rsidR="00C6554A" w:rsidRDefault="00C6554A" w:rsidP="00C6554A">
      <w:pPr>
        <w:pStyle w:val="a5"/>
      </w:pPr>
      <w:r>
        <w:rPr>
          <w:lang w:bidi="ru-RU"/>
        </w:rPr>
        <w:br w:type="page"/>
      </w:r>
    </w:p>
    <w:p w:rsidR="00C6554A" w:rsidRDefault="00BC50F0" w:rsidP="00BC50F0">
      <w:pPr>
        <w:pStyle w:val="1"/>
        <w:rPr>
          <w:caps/>
          <w:sz w:val="24"/>
        </w:rPr>
      </w:pPr>
      <w:r>
        <w:lastRenderedPageBreak/>
        <w:t>Постановка задачи</w:t>
      </w:r>
    </w:p>
    <w:p w:rsidR="009F7DFD" w:rsidRDefault="009F7DFD" w:rsidP="009F7DF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>Провести отладку и тестирование данного приложения.</w:t>
      </w:r>
    </w:p>
    <w:p w:rsidR="009F7DFD" w:rsidRDefault="009F7DFD" w:rsidP="009F7DF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 xml:space="preserve">  a) Провести модульное-тестирование функции подсчета скидки за покупку (для трех различных наборов данных).</w:t>
      </w:r>
    </w:p>
    <w:p w:rsidR="009F7DFD" w:rsidRDefault="009F7DFD" w:rsidP="009F7DFD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F7DFD">
        <w:rPr>
          <w:rFonts w:ascii="Times New Roman" w:hAnsi="Times New Roman" w:cs="Times New Roman"/>
          <w:color w:val="auto"/>
          <w:sz w:val="28"/>
        </w:rPr>
        <w:t xml:space="preserve"> b) Провести тестирование дизайна интерфейса приложения </w:t>
      </w:r>
    </w:p>
    <w:p w:rsidR="00BC50F0" w:rsidRPr="009F7DFD" w:rsidRDefault="009F7DFD" w:rsidP="009F7DFD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9F7DFD">
        <w:rPr>
          <w:rFonts w:ascii="Times New Roman" w:hAnsi="Times New Roman" w:cs="Times New Roman"/>
          <w:color w:val="auto"/>
          <w:sz w:val="28"/>
        </w:rPr>
        <w:t xml:space="preserve">c) Разработать отчет по тестированию, включающий в себя описание тестовых случаев, таблицу результатов тестирования, отчет об ошибках и отчет по тестированию дизайна интерфейса. </w:t>
      </w:r>
      <w:r w:rsidR="00BC50F0" w:rsidRPr="009F7DFD">
        <w:rPr>
          <w:rFonts w:ascii="Times New Roman" w:hAnsi="Times New Roman" w:cs="Times New Roman"/>
        </w:rPr>
        <w:br w:type="page"/>
      </w:r>
    </w:p>
    <w:p w:rsidR="00BC50F0" w:rsidRDefault="00BC50F0" w:rsidP="00BC50F0">
      <w:pPr>
        <w:pStyle w:val="1"/>
      </w:pPr>
      <w:r>
        <w:lastRenderedPageBreak/>
        <w:t>Цель тестирования</w:t>
      </w:r>
    </w:p>
    <w:p w:rsidR="00EA5667" w:rsidRPr="00A25BDF" w:rsidRDefault="00EA5667" w:rsidP="00EA5667">
      <w:pPr>
        <w:jc w:val="center"/>
        <w:rPr>
          <w:rFonts w:ascii="Times New Roman" w:hAnsi="Times New Roman" w:cs="Times New Roman"/>
          <w:b/>
          <w:sz w:val="28"/>
        </w:rPr>
      </w:pPr>
      <w:r w:rsidRPr="00A25BDF">
        <w:rPr>
          <w:rFonts w:ascii="Times New Roman" w:hAnsi="Times New Roman" w:cs="Times New Roman"/>
          <w:b/>
          <w:sz w:val="28"/>
        </w:rPr>
        <w:t>Чек-лист: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C0766B">
        <w:rPr>
          <w:rFonts w:ascii="Times New Roman" w:hAnsi="Times New Roman" w:cs="Times New Roman"/>
          <w:b/>
          <w:sz w:val="28"/>
        </w:rPr>
        <w:t>Книжный магазин</w:t>
      </w:r>
    </w:p>
    <w:p w:rsidR="00EA5667" w:rsidRPr="00A25BDF" w:rsidRDefault="00EA5667" w:rsidP="00EA5667">
      <w:pPr>
        <w:pStyle w:val="affa"/>
        <w:numPr>
          <w:ilvl w:val="0"/>
          <w:numId w:val="1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A25BDF">
        <w:rPr>
          <w:rFonts w:ascii="Times New Roman" w:hAnsi="Times New Roman" w:cs="Times New Roman"/>
          <w:sz w:val="28"/>
          <w:lang w:val="en-US"/>
        </w:rPr>
        <w:t>ID</w:t>
      </w:r>
      <w:r w:rsidRPr="00A25BDF">
        <w:rPr>
          <w:rFonts w:ascii="Times New Roman" w:hAnsi="Times New Roman" w:cs="Times New Roman"/>
          <w:sz w:val="28"/>
        </w:rPr>
        <w:t xml:space="preserve"> 001 -  </w:t>
      </w:r>
      <w:r w:rsidR="00C0766B">
        <w:rPr>
          <w:rFonts w:ascii="Times New Roman" w:hAnsi="Times New Roman" w:cs="Times New Roman"/>
          <w:sz w:val="28"/>
        </w:rPr>
        <w:t>Появление всего списка книг</w:t>
      </w:r>
    </w:p>
    <w:p w:rsidR="00EA5667" w:rsidRPr="00A25BDF" w:rsidRDefault="00EA5667" w:rsidP="00EA5667">
      <w:pPr>
        <w:pStyle w:val="affa"/>
        <w:numPr>
          <w:ilvl w:val="0"/>
          <w:numId w:val="1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A25BDF">
        <w:rPr>
          <w:rFonts w:ascii="Times New Roman" w:hAnsi="Times New Roman" w:cs="Times New Roman"/>
          <w:sz w:val="28"/>
          <w:lang w:val="en-US"/>
        </w:rPr>
        <w:t>ID</w:t>
      </w:r>
      <w:r w:rsidRPr="00A25BDF">
        <w:rPr>
          <w:rFonts w:ascii="Times New Roman" w:hAnsi="Times New Roman" w:cs="Times New Roman"/>
          <w:sz w:val="28"/>
        </w:rPr>
        <w:t xml:space="preserve"> 002 -  </w:t>
      </w:r>
      <w:r w:rsidR="00C0766B">
        <w:rPr>
          <w:rFonts w:ascii="Times New Roman" w:hAnsi="Times New Roman" w:cs="Times New Roman"/>
          <w:sz w:val="28"/>
        </w:rPr>
        <w:t>Возможность заказа книг</w:t>
      </w:r>
    </w:p>
    <w:p w:rsidR="00EA5667" w:rsidRDefault="00EA5667"/>
    <w:p w:rsidR="00BC50F0" w:rsidRDefault="00BC50F0">
      <w:r>
        <w:br w:type="page"/>
      </w:r>
    </w:p>
    <w:p w:rsidR="00BC50F0" w:rsidRDefault="00BC50F0" w:rsidP="00BC50F0">
      <w:pPr>
        <w:pStyle w:val="1"/>
      </w:pPr>
      <w:r>
        <w:lastRenderedPageBreak/>
        <w:t>Аппаратные и программные средства</w:t>
      </w:r>
    </w:p>
    <w:p w:rsidR="00BC50F0" w:rsidRPr="00C0766B" w:rsidRDefault="00EA5667">
      <w:pPr>
        <w:rPr>
          <w:lang w:val="en-US"/>
        </w:rPr>
      </w:pPr>
      <w:r>
        <w:rPr>
          <w:lang w:val="en-US"/>
        </w:rPr>
        <w:t xml:space="preserve">Visual Studio </w:t>
      </w:r>
      <w:r w:rsidR="00C0766B">
        <w:t>и</w:t>
      </w:r>
      <w:r w:rsidR="00C0766B" w:rsidRPr="00C0766B">
        <w:rPr>
          <w:lang w:val="en-US"/>
        </w:rPr>
        <w:t xml:space="preserve"> </w:t>
      </w:r>
      <w:r w:rsidR="00C0766B">
        <w:rPr>
          <w:lang w:val="en-US"/>
        </w:rPr>
        <w:t xml:space="preserve">MS SQL </w:t>
      </w:r>
      <w:proofErr w:type="spellStart"/>
      <w:r w:rsidR="00C0766B">
        <w:rPr>
          <w:lang w:val="en-US"/>
        </w:rPr>
        <w:t>SQL</w:t>
      </w:r>
      <w:proofErr w:type="spellEnd"/>
      <w:r w:rsidR="00C0766B">
        <w:rPr>
          <w:lang w:val="en-US"/>
        </w:rPr>
        <w:t xml:space="preserve"> Server</w:t>
      </w:r>
      <w:r w:rsidR="00BC50F0" w:rsidRPr="00C0766B">
        <w:rPr>
          <w:lang w:val="en-US"/>
        </w:rPr>
        <w:br w:type="page"/>
      </w:r>
    </w:p>
    <w:p w:rsidR="00BC50F0" w:rsidRDefault="00BC50F0" w:rsidP="00BC50F0">
      <w:pPr>
        <w:pStyle w:val="1"/>
      </w:pPr>
      <w:r>
        <w:lastRenderedPageBreak/>
        <w:t>Теоретические сведения</w:t>
      </w:r>
    </w:p>
    <w:p w:rsidR="009F7DFD" w:rsidRPr="009F7DFD" w:rsidRDefault="009F7DFD" w:rsidP="009F7DFD">
      <w:p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76286796"/>
      <w:r w:rsidRPr="009F7DFD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9F7DFD" w:rsidRPr="009F7DFD" w:rsidRDefault="009F7DFD" w:rsidP="009F7D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7DFD">
        <w:rPr>
          <w:rFonts w:ascii="Times New Roman" w:hAnsi="Times New Roman" w:cs="Times New Roman"/>
          <w:color w:val="auto"/>
          <w:sz w:val="28"/>
          <w:szCs w:val="28"/>
        </w:rPr>
        <w:t>Данное приложение предназначено для просмотра списка книг с возможностью заказа</w:t>
      </w:r>
    </w:p>
    <w:p w:rsidR="009F7DFD" w:rsidRPr="009F7DFD" w:rsidRDefault="009F7DFD" w:rsidP="009F7DFD">
      <w:p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76286797"/>
      <w:r w:rsidRPr="009F7DFD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9F7DFD" w:rsidRPr="00B05843" w:rsidRDefault="009F7DFD" w:rsidP="009F7DFD">
      <w:pPr>
        <w:pStyle w:val="affa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:rsidR="009F7DFD" w:rsidRPr="00B05843" w:rsidRDefault="009F7DFD" w:rsidP="009F7DFD">
      <w:pPr>
        <w:pStyle w:val="affa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Возможность заказа книги </w:t>
      </w:r>
    </w:p>
    <w:p w:rsidR="009F7DFD" w:rsidRPr="00B05843" w:rsidRDefault="009F7DFD" w:rsidP="009F7DFD">
      <w:pPr>
        <w:pStyle w:val="affa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Расчет скидки за покупку</w:t>
      </w:r>
    </w:p>
    <w:p w:rsidR="002F6C9C" w:rsidRPr="002F6C9C" w:rsidRDefault="002F6C9C" w:rsidP="002F6C9C">
      <w:pPr>
        <w:spacing w:line="36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:rsidR="002F6C9C" w:rsidRDefault="002F6C9C" w:rsidP="002F6C9C">
      <w:pPr>
        <w:pStyle w:val="aff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2F6C9C" w:rsidRDefault="002F6C9C" w:rsidP="002F6C9C">
      <w:pPr>
        <w:pStyle w:val="aff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2F6C9C" w:rsidRDefault="002F6C9C" w:rsidP="002F6C9C">
      <w:pPr>
        <w:rPr>
          <w:rFonts w:ascii="Arial" w:hAnsi="Arial" w:cs="Arial"/>
          <w:color w:val="202122"/>
          <w:sz w:val="21"/>
          <w:szCs w:val="21"/>
        </w:rPr>
      </w:pPr>
    </w:p>
    <w:p w:rsidR="00BC50F0" w:rsidRDefault="00BC50F0">
      <w:r>
        <w:br w:type="page"/>
      </w:r>
    </w:p>
    <w:p w:rsidR="00BC50F0" w:rsidRDefault="00BC50F0" w:rsidP="00BC50F0">
      <w:pPr>
        <w:pStyle w:val="1"/>
      </w:pPr>
      <w:r>
        <w:lastRenderedPageBreak/>
        <w:t>Тест-кейсы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2613"/>
        <w:gridCol w:w="693"/>
        <w:gridCol w:w="1381"/>
        <w:gridCol w:w="1746"/>
        <w:gridCol w:w="1863"/>
      </w:tblGrid>
      <w:tr w:rsidR="00113962" w:rsidTr="003D2D2B">
        <w:trPr>
          <w:trHeight w:val="557"/>
        </w:trPr>
        <w:tc>
          <w:tcPr>
            <w:tcW w:w="3397" w:type="dxa"/>
            <w:gridSpan w:val="2"/>
          </w:tcPr>
          <w:p w:rsidR="00EA5667" w:rsidRPr="00EA5667" w:rsidRDefault="00EA5667" w:rsidP="003D2D2B">
            <w:pPr>
              <w:tabs>
                <w:tab w:val="left" w:pos="3045"/>
              </w:tabs>
              <w:spacing w:before="120" w:line="480" w:lineRule="auto"/>
            </w:pPr>
            <w:r>
              <w:rPr>
                <w:lang w:val="en-US"/>
              </w:rPr>
              <w:t>ID 00</w:t>
            </w:r>
            <w:r>
              <w:t>1</w:t>
            </w:r>
          </w:p>
        </w:tc>
        <w:tc>
          <w:tcPr>
            <w:tcW w:w="5948" w:type="dxa"/>
            <w:gridSpan w:val="3"/>
          </w:tcPr>
          <w:p w:rsidR="00EA5667" w:rsidRPr="00D02B37" w:rsidRDefault="00EA5667" w:rsidP="003D2D2B">
            <w:pPr>
              <w:spacing w:before="120" w:line="480" w:lineRule="auto"/>
            </w:pPr>
            <w:r>
              <w:t>Тест-кейс</w:t>
            </w:r>
            <w:r w:rsidRPr="00D02B37">
              <w:t>:</w:t>
            </w:r>
            <w:r>
              <w:t xml:space="preserve"> </w:t>
            </w:r>
            <w:r w:rsidR="00C0766B">
              <w:rPr>
                <w:rFonts w:ascii="Times New Roman" w:hAnsi="Times New Roman" w:cs="Times New Roman"/>
                <w:sz w:val="28"/>
              </w:rPr>
              <w:t>Появление всего списка книг</w:t>
            </w:r>
          </w:p>
        </w:tc>
      </w:tr>
      <w:tr w:rsidR="003D2D2B" w:rsidTr="003D2D2B">
        <w:tc>
          <w:tcPr>
            <w:tcW w:w="2689" w:type="dxa"/>
          </w:tcPr>
          <w:p w:rsidR="00EA5667" w:rsidRDefault="00EA5667" w:rsidP="003D2D2B">
            <w:r>
              <w:t>Дергачев Д.А.</w:t>
            </w:r>
          </w:p>
        </w:tc>
        <w:tc>
          <w:tcPr>
            <w:tcW w:w="2126" w:type="dxa"/>
            <w:gridSpan w:val="2"/>
          </w:tcPr>
          <w:p w:rsidR="00EA5667" w:rsidRDefault="00EA5667" w:rsidP="003D2D2B">
            <w:proofErr w:type="spellStart"/>
            <w:r>
              <w:t>Храмова</w:t>
            </w:r>
            <w:proofErr w:type="spellEnd"/>
            <w:r>
              <w:t xml:space="preserve"> А.А.</w:t>
            </w:r>
          </w:p>
        </w:tc>
        <w:tc>
          <w:tcPr>
            <w:tcW w:w="2193" w:type="dxa"/>
          </w:tcPr>
          <w:p w:rsidR="00EA5667" w:rsidRPr="00D02B37" w:rsidRDefault="00EA5667" w:rsidP="003D2D2B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EA5667" w:rsidRPr="005157B2" w:rsidRDefault="00EA5667" w:rsidP="003D2D2B"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EA5667" w:rsidTr="003D2D2B">
        <w:tc>
          <w:tcPr>
            <w:tcW w:w="9345" w:type="dxa"/>
            <w:gridSpan w:val="5"/>
          </w:tcPr>
          <w:p w:rsidR="00EA5667" w:rsidRDefault="00EA5667" w:rsidP="003D2D2B"/>
        </w:tc>
      </w:tr>
      <w:tr w:rsidR="00113962" w:rsidTr="003D2D2B">
        <w:tc>
          <w:tcPr>
            <w:tcW w:w="3397" w:type="dxa"/>
            <w:gridSpan w:val="2"/>
          </w:tcPr>
          <w:p w:rsidR="00EA5667" w:rsidRDefault="00EA5667" w:rsidP="003D2D2B"/>
          <w:p w:rsidR="00C0766B" w:rsidRPr="00C0766B" w:rsidRDefault="00C0766B" w:rsidP="00EA5667">
            <w:r>
              <w:t xml:space="preserve">Нажать на кнопку запуск в приложении </w:t>
            </w:r>
            <w:r>
              <w:rPr>
                <w:lang w:val="en-US"/>
              </w:rPr>
              <w:t>VS</w:t>
            </w:r>
          </w:p>
          <w:p w:rsidR="00EA5667" w:rsidRDefault="00EA5667" w:rsidP="003D2D2B">
            <w:pPr>
              <w:pStyle w:val="affa"/>
            </w:pPr>
          </w:p>
        </w:tc>
        <w:tc>
          <w:tcPr>
            <w:tcW w:w="5948" w:type="dxa"/>
            <w:gridSpan w:val="3"/>
          </w:tcPr>
          <w:p w:rsidR="00EA5667" w:rsidRDefault="00EA5667" w:rsidP="003D2D2B"/>
          <w:p w:rsidR="00EA5667" w:rsidRDefault="00EA5667" w:rsidP="003D2D2B">
            <w:r>
              <w:t>Ожидаемый результат</w:t>
            </w:r>
            <w:r w:rsidRPr="00D02B37">
              <w:t>:</w:t>
            </w:r>
            <w:r>
              <w:t xml:space="preserve"> </w:t>
            </w:r>
          </w:p>
          <w:p w:rsidR="00EA5667" w:rsidRPr="00C0766B" w:rsidRDefault="00C0766B" w:rsidP="003D2D2B">
            <w:r>
              <w:t>Программа открывает весь каталог книг без ошибок</w:t>
            </w:r>
          </w:p>
        </w:tc>
      </w:tr>
      <w:tr w:rsidR="00EA5667" w:rsidTr="003D2D2B">
        <w:tc>
          <w:tcPr>
            <w:tcW w:w="9345" w:type="dxa"/>
            <w:gridSpan w:val="5"/>
          </w:tcPr>
          <w:p w:rsidR="00EA5667" w:rsidRDefault="00EA5667" w:rsidP="003D2D2B"/>
          <w:p w:rsidR="00113962" w:rsidRDefault="00C0766B" w:rsidP="00C0766B">
            <w:r w:rsidRPr="00C0766B">
              <w:drawing>
                <wp:inline distT="0" distB="0" distL="0" distR="0" wp14:anchorId="68273D5A" wp14:editId="230B3118">
                  <wp:extent cx="5274310" cy="4046855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D2B" w:rsidRDefault="003D2D2B" w:rsidP="003D2D2B"/>
          <w:p w:rsidR="00EA5667" w:rsidRDefault="00EA5667" w:rsidP="003D2D2B"/>
          <w:p w:rsidR="00EA5667" w:rsidRDefault="00EA5667" w:rsidP="003D2D2B"/>
        </w:tc>
      </w:tr>
    </w:tbl>
    <w:p w:rsidR="00C0766B" w:rsidRDefault="00C0766B"/>
    <w:p w:rsidR="00BC50F0" w:rsidRDefault="00C0766B">
      <w:r>
        <w:br w:type="page"/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2637"/>
        <w:gridCol w:w="698"/>
        <w:gridCol w:w="1393"/>
        <w:gridCol w:w="1740"/>
        <w:gridCol w:w="1828"/>
      </w:tblGrid>
      <w:tr w:rsidR="00113962" w:rsidTr="003D2D2B">
        <w:trPr>
          <w:trHeight w:val="557"/>
        </w:trPr>
        <w:tc>
          <w:tcPr>
            <w:tcW w:w="3397" w:type="dxa"/>
            <w:gridSpan w:val="2"/>
          </w:tcPr>
          <w:p w:rsidR="00113962" w:rsidRPr="00113962" w:rsidRDefault="00113962" w:rsidP="003D2D2B">
            <w:pPr>
              <w:tabs>
                <w:tab w:val="left" w:pos="3045"/>
              </w:tabs>
              <w:spacing w:before="120" w:line="480" w:lineRule="auto"/>
            </w:pPr>
            <w:r>
              <w:rPr>
                <w:lang w:val="en-US"/>
              </w:rPr>
              <w:lastRenderedPageBreak/>
              <w:t>ID 00</w:t>
            </w:r>
            <w:r>
              <w:t>2</w:t>
            </w:r>
          </w:p>
        </w:tc>
        <w:tc>
          <w:tcPr>
            <w:tcW w:w="5948" w:type="dxa"/>
            <w:gridSpan w:val="3"/>
          </w:tcPr>
          <w:p w:rsidR="00113962" w:rsidRPr="00D02B37" w:rsidRDefault="00113962" w:rsidP="003D2D2B">
            <w:pPr>
              <w:spacing w:before="120" w:line="480" w:lineRule="auto"/>
            </w:pPr>
            <w:r>
              <w:t>Тест-кейс</w:t>
            </w:r>
            <w:r w:rsidRPr="00D02B37">
              <w:t>:</w:t>
            </w:r>
            <w:r>
              <w:t xml:space="preserve"> </w:t>
            </w:r>
            <w:r w:rsidR="00C0766B">
              <w:rPr>
                <w:rFonts w:ascii="Times New Roman" w:hAnsi="Times New Roman" w:cs="Times New Roman"/>
                <w:sz w:val="28"/>
              </w:rPr>
              <w:t>Возможность заказа книг</w:t>
            </w:r>
          </w:p>
        </w:tc>
      </w:tr>
      <w:tr w:rsidR="00113962" w:rsidTr="003D2D2B">
        <w:tc>
          <w:tcPr>
            <w:tcW w:w="2689" w:type="dxa"/>
          </w:tcPr>
          <w:p w:rsidR="00113962" w:rsidRDefault="00113962" w:rsidP="003D2D2B">
            <w:r>
              <w:t>Дергачев Д.А.</w:t>
            </w:r>
          </w:p>
        </w:tc>
        <w:tc>
          <w:tcPr>
            <w:tcW w:w="2126" w:type="dxa"/>
            <w:gridSpan w:val="2"/>
          </w:tcPr>
          <w:p w:rsidR="00113962" w:rsidRDefault="00113962" w:rsidP="003D2D2B">
            <w:proofErr w:type="spellStart"/>
            <w:r>
              <w:t>Храмова</w:t>
            </w:r>
            <w:proofErr w:type="spellEnd"/>
            <w:r>
              <w:t xml:space="preserve"> А.А.</w:t>
            </w:r>
          </w:p>
        </w:tc>
        <w:tc>
          <w:tcPr>
            <w:tcW w:w="2193" w:type="dxa"/>
          </w:tcPr>
          <w:p w:rsidR="00113962" w:rsidRPr="00D02B37" w:rsidRDefault="00113962" w:rsidP="003D2D2B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113962" w:rsidRPr="005157B2" w:rsidRDefault="00113962" w:rsidP="003D2D2B">
            <w:r>
              <w:t>С</w:t>
            </w:r>
            <w:r>
              <w:rPr>
                <w:lang w:val="en-US"/>
              </w:rPr>
              <w:t>#</w:t>
            </w:r>
          </w:p>
        </w:tc>
      </w:tr>
      <w:tr w:rsidR="00113962" w:rsidTr="003D2D2B">
        <w:tc>
          <w:tcPr>
            <w:tcW w:w="9345" w:type="dxa"/>
            <w:gridSpan w:val="5"/>
          </w:tcPr>
          <w:p w:rsidR="00113962" w:rsidRDefault="00113962" w:rsidP="003D2D2B"/>
        </w:tc>
      </w:tr>
      <w:tr w:rsidR="00113962" w:rsidTr="003D2D2B">
        <w:tc>
          <w:tcPr>
            <w:tcW w:w="3397" w:type="dxa"/>
            <w:gridSpan w:val="2"/>
          </w:tcPr>
          <w:p w:rsidR="00113962" w:rsidRDefault="00113962" w:rsidP="003D2D2B"/>
          <w:p w:rsidR="00113962" w:rsidRPr="00C0766B" w:rsidRDefault="00C0766B" w:rsidP="00C0766B">
            <w:pPr>
              <w:pStyle w:val="affa"/>
              <w:numPr>
                <w:ilvl w:val="0"/>
                <w:numId w:val="22"/>
              </w:numPr>
              <w:spacing w:after="0" w:line="240" w:lineRule="auto"/>
            </w:pPr>
            <w:r w:rsidRPr="00C0766B">
              <w:t>Выбрать из каталога книгу</w:t>
            </w:r>
          </w:p>
          <w:p w:rsidR="00C0766B" w:rsidRPr="00C0766B" w:rsidRDefault="00C0766B" w:rsidP="00C0766B">
            <w:pPr>
              <w:pStyle w:val="affa"/>
              <w:numPr>
                <w:ilvl w:val="0"/>
                <w:numId w:val="22"/>
              </w:numPr>
              <w:spacing w:after="0" w:line="240" w:lineRule="auto"/>
            </w:pPr>
            <w:r w:rsidRPr="00C0766B">
              <w:t>Нажать на кнопку добавить</w:t>
            </w:r>
          </w:p>
          <w:p w:rsidR="00113962" w:rsidRDefault="00113962" w:rsidP="003D2D2B">
            <w:pPr>
              <w:pStyle w:val="affa"/>
            </w:pPr>
          </w:p>
        </w:tc>
        <w:tc>
          <w:tcPr>
            <w:tcW w:w="5948" w:type="dxa"/>
            <w:gridSpan w:val="3"/>
          </w:tcPr>
          <w:p w:rsidR="00113962" w:rsidRDefault="00113962" w:rsidP="003D2D2B"/>
          <w:p w:rsidR="00113962" w:rsidRDefault="00113962" w:rsidP="003D2D2B">
            <w:r>
              <w:t>Ожидаемый результат</w:t>
            </w:r>
            <w:r w:rsidRPr="00D02B37">
              <w:t>:</w:t>
            </w:r>
            <w:r>
              <w:t xml:space="preserve"> </w:t>
            </w:r>
          </w:p>
          <w:p w:rsidR="00113962" w:rsidRPr="005157B2" w:rsidRDefault="00C0766B" w:rsidP="003D2D2B">
            <w:r>
              <w:t>Все добавленные книги отображаются выше</w:t>
            </w:r>
          </w:p>
        </w:tc>
      </w:tr>
      <w:tr w:rsidR="00113962" w:rsidTr="003D2D2B">
        <w:tc>
          <w:tcPr>
            <w:tcW w:w="9345" w:type="dxa"/>
            <w:gridSpan w:val="5"/>
          </w:tcPr>
          <w:p w:rsidR="00113962" w:rsidRDefault="00113962" w:rsidP="003D2D2B"/>
          <w:p w:rsidR="00113962" w:rsidRDefault="00C0766B" w:rsidP="003D2D2B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05pt;height:236.8pt">
                  <v:imagedata r:id="rId9" o:title="Макет основной страницы приложения"/>
                </v:shape>
              </w:pict>
            </w:r>
          </w:p>
          <w:p w:rsidR="00113962" w:rsidRDefault="00113962" w:rsidP="003D2D2B">
            <w:pPr>
              <w:pStyle w:val="affa"/>
              <w:spacing w:after="0" w:line="240" w:lineRule="auto"/>
              <w:ind w:left="1080"/>
            </w:pPr>
          </w:p>
          <w:p w:rsidR="00113962" w:rsidRDefault="00113962" w:rsidP="003D2D2B">
            <w:pPr>
              <w:pStyle w:val="affa"/>
              <w:spacing w:after="0" w:line="240" w:lineRule="auto"/>
              <w:ind w:left="1080"/>
            </w:pPr>
          </w:p>
          <w:p w:rsidR="00113962" w:rsidRDefault="00113962" w:rsidP="003D2D2B">
            <w:pPr>
              <w:pStyle w:val="affa"/>
              <w:spacing w:after="0" w:line="240" w:lineRule="auto"/>
              <w:ind w:left="1080"/>
            </w:pPr>
          </w:p>
          <w:p w:rsidR="00113962" w:rsidRDefault="00113962" w:rsidP="003D2D2B">
            <w:pPr>
              <w:pStyle w:val="affa"/>
              <w:spacing w:after="0" w:line="240" w:lineRule="auto"/>
              <w:ind w:left="1080"/>
            </w:pPr>
          </w:p>
          <w:p w:rsidR="00113962" w:rsidRDefault="00113962" w:rsidP="003D2D2B"/>
          <w:p w:rsidR="00113962" w:rsidRDefault="00113962" w:rsidP="003D2D2B"/>
        </w:tc>
      </w:tr>
    </w:tbl>
    <w:p w:rsidR="00113962" w:rsidRDefault="00113962">
      <w:r>
        <w:br w:type="page"/>
      </w:r>
    </w:p>
    <w:p w:rsidR="00113962" w:rsidRDefault="00BC50F0" w:rsidP="003D2D2B">
      <w:pPr>
        <w:pStyle w:val="1"/>
      </w:pPr>
      <w:r>
        <w:lastRenderedPageBreak/>
        <w:t>Итоги тестирования</w:t>
      </w:r>
    </w:p>
    <w:tbl>
      <w:tblPr>
        <w:tblStyle w:val="affb"/>
        <w:tblpPr w:leftFromText="180" w:rightFromText="180" w:vertAnchor="text" w:horzAnchor="margin" w:tblpY="1307"/>
        <w:tblW w:w="0" w:type="auto"/>
        <w:tblLook w:val="04A0" w:firstRow="1" w:lastRow="0" w:firstColumn="1" w:lastColumn="0" w:noHBand="0" w:noVBand="1"/>
      </w:tblPr>
      <w:tblGrid>
        <w:gridCol w:w="2034"/>
        <w:gridCol w:w="2151"/>
        <w:gridCol w:w="2076"/>
        <w:gridCol w:w="2035"/>
      </w:tblGrid>
      <w:tr w:rsidR="00A31F56" w:rsidTr="00A31F56">
        <w:tc>
          <w:tcPr>
            <w:tcW w:w="2034" w:type="dxa"/>
          </w:tcPr>
          <w:p w:rsidR="00113962" w:rsidRDefault="00113962" w:rsidP="003D2D2B">
            <w:r>
              <w:t>Введенные данные</w:t>
            </w:r>
          </w:p>
        </w:tc>
        <w:tc>
          <w:tcPr>
            <w:tcW w:w="2151" w:type="dxa"/>
          </w:tcPr>
          <w:p w:rsidR="00113962" w:rsidRDefault="00113962" w:rsidP="003D2D2B">
            <w:r>
              <w:t>Ожидаемый результат</w:t>
            </w:r>
          </w:p>
        </w:tc>
        <w:tc>
          <w:tcPr>
            <w:tcW w:w="2076" w:type="dxa"/>
          </w:tcPr>
          <w:p w:rsidR="00113962" w:rsidRDefault="00113962" w:rsidP="003D2D2B">
            <w:r>
              <w:t>Полученный результат</w:t>
            </w:r>
          </w:p>
        </w:tc>
        <w:tc>
          <w:tcPr>
            <w:tcW w:w="2035" w:type="dxa"/>
          </w:tcPr>
          <w:p w:rsidR="00113962" w:rsidRDefault="00113962" w:rsidP="003D2D2B">
            <w:r>
              <w:t>Примечание</w:t>
            </w:r>
          </w:p>
        </w:tc>
      </w:tr>
      <w:tr w:rsidR="00A31F56" w:rsidTr="00A31F56">
        <w:tc>
          <w:tcPr>
            <w:tcW w:w="2034" w:type="dxa"/>
          </w:tcPr>
          <w:p w:rsidR="00113962" w:rsidRPr="00424A86" w:rsidRDefault="00F511A8" w:rsidP="00F511A8">
            <w:r>
              <w:t xml:space="preserve">Нажата кнопка </w:t>
            </w:r>
            <w:r w:rsidR="00113962">
              <w:t xml:space="preserve"> «</w:t>
            </w:r>
            <w:r>
              <w:t>Добавить</w:t>
            </w:r>
            <w:r w:rsidR="00113962">
              <w:t>»</w:t>
            </w:r>
          </w:p>
        </w:tc>
        <w:tc>
          <w:tcPr>
            <w:tcW w:w="2151" w:type="dxa"/>
          </w:tcPr>
          <w:p w:rsidR="00113962" w:rsidRDefault="00F511A8" w:rsidP="003D2D2B">
            <w:r>
              <w:t>Книга добавилась в корзину</w:t>
            </w:r>
          </w:p>
        </w:tc>
        <w:tc>
          <w:tcPr>
            <w:tcW w:w="2076" w:type="dxa"/>
          </w:tcPr>
          <w:p w:rsidR="00113962" w:rsidRDefault="00F511A8" w:rsidP="003D2D2B">
            <w:r>
              <w:t>Не работает</w:t>
            </w:r>
            <w:r w:rsidR="00A31F56">
              <w:t xml:space="preserve"> </w:t>
            </w:r>
          </w:p>
        </w:tc>
        <w:tc>
          <w:tcPr>
            <w:tcW w:w="2035" w:type="dxa"/>
          </w:tcPr>
          <w:p w:rsidR="00113962" w:rsidRDefault="00F511A8" w:rsidP="003D2D2B">
            <w:r>
              <w:t>Нужно реализовать функцию добавления книг в корзину</w:t>
            </w:r>
          </w:p>
        </w:tc>
      </w:tr>
      <w:tr w:rsidR="00A31F56" w:rsidTr="00A31F56">
        <w:tc>
          <w:tcPr>
            <w:tcW w:w="2034" w:type="dxa"/>
          </w:tcPr>
          <w:p w:rsidR="00113962" w:rsidRDefault="00A31F56" w:rsidP="003D2D2B">
            <w:r>
              <w:t xml:space="preserve"> </w:t>
            </w:r>
            <w:r w:rsidR="00F511A8">
              <w:t>Добавлено больше 3 книг</w:t>
            </w:r>
          </w:p>
        </w:tc>
        <w:tc>
          <w:tcPr>
            <w:tcW w:w="2151" w:type="dxa"/>
          </w:tcPr>
          <w:p w:rsidR="00113962" w:rsidRDefault="00F511A8" w:rsidP="00F511A8">
            <w:r>
              <w:t>Сумма общей стоимости книг посчиталась с акцией</w:t>
            </w:r>
          </w:p>
        </w:tc>
        <w:tc>
          <w:tcPr>
            <w:tcW w:w="2076" w:type="dxa"/>
          </w:tcPr>
          <w:p w:rsidR="00113962" w:rsidRDefault="00F511A8" w:rsidP="003D2D2B">
            <w:r>
              <w:t xml:space="preserve">Не работает </w:t>
            </w:r>
          </w:p>
        </w:tc>
        <w:tc>
          <w:tcPr>
            <w:tcW w:w="2035" w:type="dxa"/>
          </w:tcPr>
          <w:p w:rsidR="00113962" w:rsidRDefault="00F511A8" w:rsidP="003D2D2B">
            <w:r>
              <w:t>Прописать функцию расчета скидки</w:t>
            </w:r>
          </w:p>
        </w:tc>
      </w:tr>
      <w:tr w:rsidR="00A31F56" w:rsidTr="00A31F56">
        <w:tc>
          <w:tcPr>
            <w:tcW w:w="2034" w:type="dxa"/>
          </w:tcPr>
          <w:p w:rsidR="00113962" w:rsidRDefault="00F511A8" w:rsidP="003D2D2B">
            <w:r>
              <w:t>Запуск приложения</w:t>
            </w:r>
          </w:p>
        </w:tc>
        <w:tc>
          <w:tcPr>
            <w:tcW w:w="2151" w:type="dxa"/>
          </w:tcPr>
          <w:p w:rsidR="00113962" w:rsidRDefault="00F511A8" w:rsidP="003D2D2B">
            <w:r>
              <w:t>Появляется каталог книг</w:t>
            </w:r>
          </w:p>
        </w:tc>
        <w:tc>
          <w:tcPr>
            <w:tcW w:w="2076" w:type="dxa"/>
          </w:tcPr>
          <w:p w:rsidR="00113962" w:rsidRDefault="00F511A8" w:rsidP="003D2D2B">
            <w:r>
              <w:t xml:space="preserve">Не все содержание в каталоге прописано </w:t>
            </w:r>
          </w:p>
        </w:tc>
        <w:tc>
          <w:tcPr>
            <w:tcW w:w="2035" w:type="dxa"/>
          </w:tcPr>
          <w:p w:rsidR="00113962" w:rsidRDefault="00F511A8" w:rsidP="003D2D2B">
            <w:r>
              <w:t>Дописать все остальное содержания к каталогу</w:t>
            </w:r>
          </w:p>
        </w:tc>
      </w:tr>
    </w:tbl>
    <w:p w:rsidR="00BC50F0" w:rsidRDefault="00BC50F0"/>
    <w:p w:rsidR="00BC50F0" w:rsidRDefault="00BC50F0" w:rsidP="00BC50F0">
      <w:pPr>
        <w:pStyle w:val="1"/>
      </w:pPr>
      <w:r>
        <w:t>Исходный код программы</w:t>
      </w:r>
    </w:p>
    <w:p w:rsidR="00EA5667" w:rsidRDefault="00EA5667">
      <w:r>
        <w:t>Код разметки</w:t>
      </w:r>
      <w:r w:rsidRPr="00EA5667">
        <w:t>: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="Храмова_КнижныйМагазин.PageMain"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clr-namespace:Храмова_КнижныйМагазин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proofErr w:type="gram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PageMain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="MSP"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DGServises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IsReadOnly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CanUserAddRows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="16px"&gt;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="500"&gt;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TextBlock_Initialized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TextBlock_Initialized_Cost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="0 0 6px 0" /&gt;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BReg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="0 30px 15px 0"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="130px"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1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Initialized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Button_Initialized_Red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DataGridTemplateColumn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667" w:rsidRPr="00F511A8" w:rsidRDefault="00F511A8" w:rsidP="00F511A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5667" w:rsidRPr="00F511A8" w:rsidRDefault="00F511A8" w:rsidP="00EA5667">
      <w:pPr>
        <w:rPr>
          <w:lang w:val="en-US"/>
        </w:rPr>
      </w:pPr>
      <w:r>
        <w:t>Программная</w:t>
      </w:r>
      <w:r w:rsidRPr="00F511A8">
        <w:rPr>
          <w:lang w:val="en-US"/>
        </w:rPr>
        <w:t xml:space="preserve"> </w:t>
      </w:r>
      <w:r>
        <w:t>часть</w:t>
      </w:r>
      <w:r w:rsidRPr="00F511A8">
        <w:rPr>
          <w:lang w:val="en-US"/>
        </w:rPr>
        <w:t xml:space="preserve"> </w:t>
      </w:r>
      <w:r>
        <w:t>разметки</w:t>
      </w:r>
      <w:r w:rsidR="00EA5667" w:rsidRPr="00F511A8">
        <w:rPr>
          <w:lang w:val="en-US"/>
        </w:rPr>
        <w:t>: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Храмова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КнижныйМагазин</w:t>
      </w:r>
      <w:proofErr w:type="spellEnd"/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>PageMain.xaml</w:t>
      </w:r>
      <w:proofErr w:type="spellEnd"/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2B91AF"/>
          <w:sz w:val="19"/>
          <w:szCs w:val="19"/>
          <w:lang w:val="en-US"/>
        </w:rPr>
        <w:t>PageMain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Book =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ClassMain.EM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2B91AF"/>
          <w:sz w:val="19"/>
          <w:szCs w:val="19"/>
          <w:lang w:val="en-US"/>
        </w:rPr>
        <w:t>PageMain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DGServises.ItemsSource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Book;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TextBlock_</w:t>
      </w:r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Initialized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Book.Count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Book[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TB.Text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TextBlock_Initialized_</w:t>
      </w:r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Book.Count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(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Book[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Price.Text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Convert.ToInt32(S.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511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Button_Initialized_</w:t>
      </w:r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BtnRed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(Button)sender;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BtnRed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BtnRed.Uid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5667" w:rsidRPr="00F511A8" w:rsidRDefault="00F511A8" w:rsidP="00F511A8">
      <w:pPr>
        <w:rPr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667" w:rsidRPr="00F511A8" w:rsidRDefault="00F511A8" w:rsidP="00EA5667">
      <w:pPr>
        <w:rPr>
          <w:lang w:val="en-US"/>
        </w:rPr>
      </w:pPr>
      <w:r>
        <w:t>Код</w:t>
      </w:r>
      <w:r w:rsidRPr="00F511A8">
        <w:rPr>
          <w:lang w:val="en-US"/>
        </w:rPr>
        <w:t xml:space="preserve"> </w:t>
      </w:r>
      <w:r>
        <w:t>класса</w:t>
      </w:r>
      <w:r w:rsidRPr="00F511A8">
        <w:rPr>
          <w:lang w:val="en-US"/>
        </w:rPr>
        <w:t xml:space="preserve"> </w:t>
      </w:r>
      <w:r>
        <w:t>базы</w:t>
      </w:r>
      <w:r w:rsidRPr="00F511A8">
        <w:rPr>
          <w:lang w:val="en-US"/>
        </w:rPr>
        <w:t xml:space="preserve"> </w:t>
      </w:r>
      <w:r>
        <w:t>данных</w:t>
      </w:r>
      <w:r w:rsidR="00EA5667" w:rsidRPr="00F511A8">
        <w:rPr>
          <w:lang w:val="en-US"/>
        </w:rPr>
        <w:t>: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Храмова</w:t>
      </w:r>
      <w:proofErr w:type="spellEnd"/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КнижныйМагазин</w:t>
      </w:r>
      <w:proofErr w:type="spellEnd"/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1A8">
        <w:rPr>
          <w:rFonts w:ascii="Consolas" w:hAnsi="Consolas" w:cs="Consolas"/>
          <w:color w:val="2B91AF"/>
          <w:sz w:val="19"/>
          <w:szCs w:val="19"/>
          <w:lang w:val="en-US"/>
        </w:rPr>
        <w:t>ClassMain</w:t>
      </w:r>
      <w:proofErr w:type="spellEnd"/>
    </w:p>
    <w:p w:rsidR="00F511A8" w:rsidRP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EM;</w:t>
      </w:r>
    </w:p>
    <w:p w:rsidR="00F511A8" w:rsidRDefault="00F511A8" w:rsidP="00F511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5667" w:rsidRDefault="00F511A8" w:rsidP="00F511A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667" w:rsidRDefault="00EA5667" w:rsidP="00EA5667">
      <w:r>
        <w:t>Программный код главного класса</w:t>
      </w:r>
    </w:p>
    <w:p w:rsidR="00EA5667" w:rsidRPr="003D2D2B" w:rsidRDefault="00EA5667" w:rsidP="00EA56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56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D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667">
        <w:rPr>
          <w:rFonts w:ascii="Consolas" w:hAnsi="Consolas" w:cs="Consolas"/>
          <w:color w:val="2B91AF"/>
          <w:sz w:val="19"/>
          <w:szCs w:val="19"/>
          <w:lang w:val="en-US"/>
        </w:rPr>
        <w:t>ClassMain</w:t>
      </w:r>
      <w:proofErr w:type="spellEnd"/>
    </w:p>
    <w:p w:rsidR="00EA5667" w:rsidRPr="003D2D2B" w:rsidRDefault="00EA5667" w:rsidP="00EA56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D2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EA5667" w:rsidRPr="003D2D2B" w:rsidRDefault="00EA5667" w:rsidP="00EA56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D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A56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D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6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2D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667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D2D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667">
        <w:rPr>
          <w:rFonts w:ascii="Consolas" w:hAnsi="Consolas" w:cs="Consolas"/>
          <w:color w:val="000000"/>
          <w:sz w:val="19"/>
          <w:szCs w:val="19"/>
          <w:lang w:val="en-US"/>
        </w:rPr>
        <w:t>Mfrm</w:t>
      </w:r>
      <w:proofErr w:type="spellEnd"/>
      <w:r w:rsidRPr="003D2D2B">
        <w:rPr>
          <w:rFonts w:ascii="Consolas" w:hAnsi="Consolas" w:cs="Consolas"/>
          <w:color w:val="000000"/>
          <w:sz w:val="19"/>
          <w:szCs w:val="19"/>
        </w:rPr>
        <w:t>;</w:t>
      </w:r>
    </w:p>
    <w:p w:rsidR="00EA5667" w:rsidRDefault="00EA5667" w:rsidP="00EA5667">
      <w:pPr>
        <w:rPr>
          <w:rFonts w:ascii="Consolas" w:hAnsi="Consolas" w:cs="Consolas"/>
          <w:color w:val="000000"/>
          <w:sz w:val="19"/>
          <w:szCs w:val="19"/>
        </w:rPr>
      </w:pPr>
      <w:r w:rsidRPr="003D2D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667" w:rsidRDefault="00EA5667" w:rsidP="00EA5667"/>
    <w:p w:rsidR="00BC50F0" w:rsidRDefault="00BC50F0" w:rsidP="00EA5667">
      <w:r>
        <w:br w:type="page"/>
      </w:r>
    </w:p>
    <w:p w:rsidR="00BC50F0" w:rsidRPr="00BC50F0" w:rsidRDefault="00BC50F0" w:rsidP="00BC50F0">
      <w:pPr>
        <w:pStyle w:val="1"/>
      </w:pPr>
      <w:r>
        <w:lastRenderedPageBreak/>
        <w:t>Сводка</w:t>
      </w:r>
    </w:p>
    <w:p w:rsidR="003D2D2B" w:rsidRDefault="00BC50F0" w:rsidP="00BC50F0">
      <w:r>
        <w:t>Диаграммы и графики, отображающие результаты тестирования. Данные должны основываться на данных, полученных в результате тестирования.</w:t>
      </w:r>
    </w:p>
    <w:sectPr w:rsidR="003D2D2B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90" w:rsidRDefault="00481290" w:rsidP="00C6554A">
      <w:pPr>
        <w:spacing w:before="0" w:after="0" w:line="240" w:lineRule="auto"/>
      </w:pPr>
      <w:r>
        <w:separator/>
      </w:r>
    </w:p>
  </w:endnote>
  <w:endnote w:type="continuationSeparator" w:id="0">
    <w:p w:rsidR="00481290" w:rsidRDefault="0048129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66B" w:rsidRDefault="00C0766B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CC28C5">
      <w:rPr>
        <w:noProof/>
        <w:lang w:bidi="ru-RU"/>
      </w:rPr>
      <w:t>11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90" w:rsidRDefault="00481290" w:rsidP="00C6554A">
      <w:pPr>
        <w:spacing w:before="0" w:after="0" w:line="240" w:lineRule="auto"/>
      </w:pPr>
      <w:r>
        <w:separator/>
      </w:r>
    </w:p>
  </w:footnote>
  <w:footnote w:type="continuationSeparator" w:id="0">
    <w:p w:rsidR="00481290" w:rsidRDefault="0048129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F1939"/>
    <w:multiLevelType w:val="hybridMultilevel"/>
    <w:tmpl w:val="A3DA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B27B4"/>
    <w:multiLevelType w:val="hybridMultilevel"/>
    <w:tmpl w:val="6AF0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6A73E6A"/>
    <w:multiLevelType w:val="hybridMultilevel"/>
    <w:tmpl w:val="73502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254CB"/>
    <w:multiLevelType w:val="hybridMultilevel"/>
    <w:tmpl w:val="7478A18C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A5C47"/>
    <w:multiLevelType w:val="hybridMultilevel"/>
    <w:tmpl w:val="E660B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0E57"/>
    <w:multiLevelType w:val="hybridMultilevel"/>
    <w:tmpl w:val="BDE8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F38E5"/>
    <w:multiLevelType w:val="multilevel"/>
    <w:tmpl w:val="34B689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1725F4"/>
    <w:multiLevelType w:val="hybridMultilevel"/>
    <w:tmpl w:val="96445A34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1" w15:restartNumberingAfterBreak="0">
    <w:nsid w:val="6138711B"/>
    <w:multiLevelType w:val="hybridMultilevel"/>
    <w:tmpl w:val="702CEA16"/>
    <w:lvl w:ilvl="0" w:tplc="E9C4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21"/>
  </w:num>
  <w:num w:numId="20">
    <w:abstractNumId w:val="17"/>
  </w:num>
  <w:num w:numId="21">
    <w:abstractNumId w:val="20"/>
  </w:num>
  <w:num w:numId="22">
    <w:abstractNumId w:val="1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F0"/>
    <w:rsid w:val="00113962"/>
    <w:rsid w:val="002554CD"/>
    <w:rsid w:val="00293B83"/>
    <w:rsid w:val="002B4294"/>
    <w:rsid w:val="002F6C9C"/>
    <w:rsid w:val="00333D0D"/>
    <w:rsid w:val="003D2D2B"/>
    <w:rsid w:val="00481290"/>
    <w:rsid w:val="004C049F"/>
    <w:rsid w:val="005000E2"/>
    <w:rsid w:val="006A3CE7"/>
    <w:rsid w:val="00747F80"/>
    <w:rsid w:val="00772445"/>
    <w:rsid w:val="0089714F"/>
    <w:rsid w:val="009F7DFD"/>
    <w:rsid w:val="00A31F56"/>
    <w:rsid w:val="00B92B5C"/>
    <w:rsid w:val="00BC50F0"/>
    <w:rsid w:val="00C0766B"/>
    <w:rsid w:val="00C6554A"/>
    <w:rsid w:val="00CC28C5"/>
    <w:rsid w:val="00D60897"/>
    <w:rsid w:val="00EA5667"/>
    <w:rsid w:val="00ED7C44"/>
    <w:rsid w:val="00F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CAFCC"/>
  <w15:chartTrackingRefBased/>
  <w15:docId w15:val="{A7B60E20-B7C0-43C6-A084-9BD08B63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Заголовок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оловок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9">
    <w:name w:val="Normal (Web)"/>
    <w:basedOn w:val="a1"/>
    <w:uiPriority w:val="99"/>
    <w:semiHidden/>
    <w:unhideWhenUsed/>
    <w:rsid w:val="002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mw-headline">
    <w:name w:val="mw-headline"/>
    <w:basedOn w:val="a2"/>
    <w:rsid w:val="002F6C9C"/>
  </w:style>
  <w:style w:type="character" w:customStyle="1" w:styleId="mw-editsection">
    <w:name w:val="mw-editsection"/>
    <w:basedOn w:val="a2"/>
    <w:rsid w:val="002F6C9C"/>
  </w:style>
  <w:style w:type="character" w:customStyle="1" w:styleId="mw-editsection-bracket">
    <w:name w:val="mw-editsection-bracket"/>
    <w:basedOn w:val="a2"/>
    <w:rsid w:val="002F6C9C"/>
  </w:style>
  <w:style w:type="character" w:customStyle="1" w:styleId="mw-editsection-divider">
    <w:name w:val="mw-editsection-divider"/>
    <w:basedOn w:val="a2"/>
    <w:rsid w:val="002F6C9C"/>
  </w:style>
  <w:style w:type="paragraph" w:styleId="affa">
    <w:name w:val="List Paragraph"/>
    <w:basedOn w:val="a1"/>
    <w:uiPriority w:val="34"/>
    <w:qFormat/>
    <w:rsid w:val="00EA5667"/>
    <w:pPr>
      <w:spacing w:before="0" w:after="160" w:line="259" w:lineRule="auto"/>
      <w:ind w:left="720"/>
      <w:contextualSpacing/>
    </w:pPr>
    <w:rPr>
      <w:color w:val="auto"/>
    </w:rPr>
  </w:style>
  <w:style w:type="table" w:styleId="affb">
    <w:name w:val="Table Grid"/>
    <w:basedOn w:val="a3"/>
    <w:uiPriority w:val="39"/>
    <w:rsid w:val="00EA5667"/>
    <w:pPr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8;&#1075;&#1072;&#1095;&#1077;&#1074;&#1044;&#1040;\AppData\Roaming\Microsoft\Templates\&#1057;&#1090;&#1091;&#1076;&#1077;&#1085;&#1095;&#1077;&#1089;&#1082;&#1080;&#1081;%20&#1086;&#1090;&#1095;&#1077;&#1090;%20&#1089;%20&#1092;&#1086;&#1090;&#1086;&#1075;&#1088;&#1072;&#1092;&#1080;&#1077;&#1081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Студенческий отчет с фотографией</Template>
  <TotalTime>92</TotalTime>
  <Pages>12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Дергачев Денис Алексеевич</dc:creator>
  <cp:keywords/>
  <dc:description/>
  <cp:lastModifiedBy>Nactiao</cp:lastModifiedBy>
  <cp:revision>5</cp:revision>
  <dcterms:created xsi:type="dcterms:W3CDTF">2021-02-26T09:28:00Z</dcterms:created>
  <dcterms:modified xsi:type="dcterms:W3CDTF">2021-07-04T10:12:00Z</dcterms:modified>
</cp:coreProperties>
</file>